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E1092" w14:textId="77777777" w:rsidR="00275260" w:rsidRPr="002C35DB" w:rsidRDefault="00774DF9" w:rsidP="00275260">
      <w:pPr>
        <w:pStyle w:val="Heading1"/>
      </w:pPr>
      <w:r>
        <w:rPr>
          <w:rFonts w:ascii="맑은 고딕" w:eastAsia="맑은 고딕" w:hAnsi="맑은 고딕" w:cs="맑은 고딕"/>
          <w:lang w:eastAsia="ko-KR"/>
        </w:rPr>
        <w:t xml:space="preserve">Software Engineering </w:t>
      </w:r>
      <w:r w:rsidR="00362ED1">
        <w:rPr>
          <w:rFonts w:ascii="맑은 고딕" w:eastAsia="맑은 고딕" w:hAnsi="맑은 고딕" w:cs="맑은 고딕" w:hint="eastAsia"/>
          <w:lang w:eastAsia="ko-KR"/>
        </w:rPr>
        <w:t>G</w:t>
      </w:r>
      <w:r w:rsidR="00362ED1">
        <w:rPr>
          <w:rFonts w:ascii="맑은 고딕" w:eastAsia="맑은 고딕" w:hAnsi="맑은 고딕" w:cs="맑은 고딕"/>
          <w:lang w:eastAsia="ko-KR"/>
        </w:rPr>
        <w:t xml:space="preserve">roup </w:t>
      </w:r>
      <w:r w:rsidR="00362ED1">
        <w:t xml:space="preserve">Project </w:t>
      </w:r>
    </w:p>
    <w:p w14:paraId="587E93CB" w14:textId="77777777" w:rsidR="00275260" w:rsidRPr="007C4C8D" w:rsidRDefault="00FD270A" w:rsidP="009D4984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0B5448B2F11C489186F7B3593B010D43"/>
          </w:placeholder>
          <w:temporary/>
          <w:showingPlcHdr/>
          <w15:appearance w15:val="hidden"/>
        </w:sdtPr>
        <w:sdtEndPr/>
        <w:sdtContent>
          <w:r w:rsidR="00275260" w:rsidRPr="004B5C09">
            <w:t>Meeting Minutes</w:t>
          </w:r>
        </w:sdtContent>
      </w:sdt>
    </w:p>
    <w:p w14:paraId="0AF8BC06" w14:textId="680CE11B" w:rsidR="00554276" w:rsidRPr="004E227E" w:rsidRDefault="00FD270A" w:rsidP="009F4E19">
      <w:pPr>
        <w:pStyle w:val="Date"/>
      </w:pPr>
      <w:sdt>
        <w:sdtPr>
          <w:alias w:val="Enter date:"/>
          <w:tag w:val="Enter date:"/>
          <w:id w:val="-657462893"/>
          <w:placeholder>
            <w:docPart w:val="F46328D44F0B42B5B6B3DA5F292C0A54"/>
          </w:placeholder>
          <w:temporary/>
          <w:showingPlcHdr/>
          <w15:appearance w15:val="hidden"/>
        </w:sdtPr>
        <w:sdtEndPr/>
        <w:sdtContent>
          <w:r w:rsidR="009F4E19" w:rsidRPr="00154F98">
            <w:t>Date</w:t>
          </w:r>
        </w:sdtContent>
      </w:sdt>
      <w:r w:rsidR="00362ED1">
        <w:t xml:space="preserve">: </w:t>
      </w:r>
      <w:r w:rsidR="007C3068">
        <w:t>Mar-</w:t>
      </w:r>
      <w:r w:rsidR="000855FF">
        <w:t>21</w:t>
      </w:r>
      <w:proofErr w:type="gramStart"/>
      <w:r w:rsidR="000855FF" w:rsidRPr="000855FF">
        <w:rPr>
          <w:vertAlign w:val="superscript"/>
        </w:rPr>
        <w:t>st</w:t>
      </w:r>
      <w:r w:rsidR="000855FF">
        <w:t xml:space="preserve"> </w:t>
      </w:r>
      <w:r w:rsidR="006744F6">
        <w:t xml:space="preserve"> </w:t>
      </w:r>
      <w:r w:rsidR="00362ED1">
        <w:t>,</w:t>
      </w:r>
      <w:proofErr w:type="gramEnd"/>
      <w:r w:rsidR="00362ED1">
        <w:t xml:space="preserve"> 2019</w:t>
      </w:r>
    </w:p>
    <w:p w14:paraId="0351ED87" w14:textId="0E23E180" w:rsidR="00554276" w:rsidRPr="00394EF4" w:rsidRDefault="007033ED" w:rsidP="000D445D">
      <w:pPr>
        <w:pStyle w:val="ListNumber"/>
      </w:pPr>
      <w:r>
        <w:rPr>
          <w:rFonts w:eastAsiaTheme="majorEastAsia"/>
        </w:rPr>
        <w:t>Agenda</w:t>
      </w:r>
    </w:p>
    <w:p w14:paraId="7912021F" w14:textId="177DF102" w:rsidR="00D50D23" w:rsidRDefault="007033ED" w:rsidP="00D512BB">
      <w:pPr>
        <w:rPr>
          <w:lang w:eastAsia="ko-KR"/>
        </w:rPr>
      </w:pPr>
      <w:r>
        <w:t xml:space="preserve">Regular meeting for group project: </w:t>
      </w:r>
      <w:r w:rsidR="00D646D4">
        <w:t xml:space="preserve">preparation for the </w:t>
      </w:r>
      <w:r w:rsidR="000855FF">
        <w:t>3</w:t>
      </w:r>
      <w:r w:rsidR="000855FF" w:rsidRPr="000855FF">
        <w:rPr>
          <w:vertAlign w:val="superscript"/>
        </w:rPr>
        <w:t>rd</w:t>
      </w:r>
      <w:r w:rsidR="000855FF">
        <w:t xml:space="preserve"> </w:t>
      </w:r>
      <w:r w:rsidR="00C07E01">
        <w:t xml:space="preserve"> </w:t>
      </w:r>
      <w:r w:rsidR="00D646D4">
        <w:t xml:space="preserve"> iteration of project</w:t>
      </w:r>
      <w:r w:rsidR="00C07E01">
        <w:t>: part</w:t>
      </w:r>
      <w:r w:rsidR="000855FF">
        <w:t>1</w:t>
      </w:r>
      <w:r w:rsidR="003507FF">
        <w:t xml:space="preserve"> (on-line</w:t>
      </w:r>
      <w:r w:rsidR="000855FF">
        <w:t xml:space="preserve"> discussion</w:t>
      </w:r>
      <w:r w:rsidR="003507FF">
        <w:t>)</w:t>
      </w:r>
    </w:p>
    <w:p w14:paraId="42E8544D" w14:textId="77777777" w:rsidR="0015180F" w:rsidRPr="00D512BB" w:rsidRDefault="007033ED" w:rsidP="00781863">
      <w:pPr>
        <w:pStyle w:val="ListNumber"/>
      </w:pPr>
      <w:r>
        <w:rPr>
          <w:rFonts w:eastAsiaTheme="majorEastAsia"/>
        </w:rPr>
        <w:t>Attendants</w:t>
      </w:r>
    </w:p>
    <w:p w14:paraId="65F6F43F" w14:textId="4AE055E2" w:rsidR="0015180F" w:rsidRDefault="007033ED" w:rsidP="00D512BB">
      <w:r>
        <w:t>Daniel Ahn</w:t>
      </w:r>
      <w:r w:rsidR="000855FF">
        <w:t xml:space="preserve">, </w:t>
      </w:r>
      <w:bookmarkStart w:id="0" w:name="_GoBack"/>
      <w:bookmarkEnd w:id="0"/>
      <w:r>
        <w:t>Twinkle</w:t>
      </w:r>
    </w:p>
    <w:p w14:paraId="4E0512C4" w14:textId="271C8042" w:rsidR="00B853F9" w:rsidRDefault="00774DF9" w:rsidP="00774DF9">
      <w:pPr>
        <w:pStyle w:val="ListNumber"/>
      </w:pPr>
      <w:r>
        <w:rPr>
          <w:rFonts w:eastAsiaTheme="majorEastAsia"/>
        </w:rPr>
        <w:t>Last issues</w:t>
      </w:r>
      <w:r w:rsidR="00B72720">
        <w:rPr>
          <w:rFonts w:eastAsiaTheme="majorEastAsia"/>
        </w:rPr>
        <w:t xml:space="preserve">: </w:t>
      </w:r>
      <w:r w:rsidR="005C5B6F" w:rsidRPr="005C5B6F">
        <w:rPr>
          <w:rFonts w:eastAsiaTheme="majorEastAsia"/>
        </w:rPr>
        <w:t>What did you accomplish since the last meeting?</w:t>
      </w:r>
    </w:p>
    <w:p w14:paraId="4639AD7B" w14:textId="5FE08221" w:rsidR="007C3068" w:rsidRDefault="007C3068" w:rsidP="007C3068">
      <w:pPr>
        <w:pStyle w:val="ListNumber2"/>
      </w:pPr>
      <w:r>
        <w:rPr>
          <w:rFonts w:hint="eastAsia"/>
          <w:lang w:eastAsia="ko-KR"/>
        </w:rPr>
        <w:t>P</w:t>
      </w:r>
      <w:r>
        <w:rPr>
          <w:lang w:eastAsia="ko-KR"/>
        </w:rPr>
        <w:t>ractice and test until the current progress of coding (everybody)</w:t>
      </w:r>
    </w:p>
    <w:p w14:paraId="036EF00D" w14:textId="6D398738" w:rsidR="007C3068" w:rsidRDefault="007C3068" w:rsidP="00020225">
      <w:pPr>
        <w:pStyle w:val="ListNumber2"/>
      </w:pPr>
      <w:r>
        <w:rPr>
          <w:lang w:eastAsia="ko-KR"/>
        </w:rPr>
        <w:t xml:space="preserve">Review in depth for </w:t>
      </w:r>
      <w:r w:rsidR="00020225">
        <w:rPr>
          <w:lang w:eastAsia="ko-KR"/>
        </w:rPr>
        <w:t>current documentation</w:t>
      </w:r>
      <w:r>
        <w:rPr>
          <w:lang w:eastAsia="ko-KR"/>
        </w:rPr>
        <w:t xml:space="preserve"> (</w:t>
      </w:r>
      <w:r w:rsidR="000855FF">
        <w:rPr>
          <w:lang w:eastAsia="ko-KR"/>
        </w:rPr>
        <w:t>Seq, State diagrams</w:t>
      </w:r>
      <w:r>
        <w:rPr>
          <w:lang w:eastAsia="ko-KR"/>
        </w:rPr>
        <w:t>)</w:t>
      </w:r>
      <w:r>
        <w:rPr>
          <w:lang w:eastAsia="ko-KR"/>
        </w:rPr>
        <w:br/>
        <w:t>(everybody)</w:t>
      </w:r>
    </w:p>
    <w:p w14:paraId="66DCB309" w14:textId="33DE45C4" w:rsidR="00D50D23" w:rsidRDefault="00FD270A" w:rsidP="00FD6CAB">
      <w:pPr>
        <w:pStyle w:val="ListNumber"/>
      </w:pPr>
      <w:sdt>
        <w:sdtPr>
          <w:alias w:val="Open issues:"/>
          <w:tag w:val="Open issues:"/>
          <w:id w:val="-297222184"/>
          <w:placeholder>
            <w:docPart w:val="45E3727CDADE48668A2AFE7503848944"/>
          </w:placeholder>
          <w:temporary/>
          <w:showingPlcHdr/>
          <w15:appearance w15:val="hidden"/>
        </w:sdtPr>
        <w:sdtEndPr/>
        <w:sdtContent>
          <w:r w:rsidR="00285B87" w:rsidRPr="00781863">
            <w:rPr>
              <w:rFonts w:eastAsiaTheme="majorEastAsia"/>
            </w:rPr>
            <w:t>Open issues</w:t>
          </w:r>
        </w:sdtContent>
      </w:sdt>
      <w:r w:rsidR="005C5B6F">
        <w:t>:</w:t>
      </w:r>
      <w:r w:rsidR="005C5B6F" w:rsidRPr="005C5B6F">
        <w:t xml:space="preserve"> What </w:t>
      </w:r>
      <w:r w:rsidR="005C5B6F">
        <w:t xml:space="preserve">do you have any </w:t>
      </w:r>
      <w:proofErr w:type="gramStart"/>
      <w:r w:rsidR="00CC6E1C">
        <w:t>obstacles</w:t>
      </w:r>
      <w:proofErr w:type="gramEnd"/>
      <w:r w:rsidR="00F11224">
        <w:t xml:space="preserve"> and </w:t>
      </w:r>
      <w:r w:rsidR="00F11224" w:rsidRPr="005C5B6F">
        <w:t>will you do today</w:t>
      </w:r>
      <w:r w:rsidR="005C5B6F" w:rsidRPr="005C5B6F">
        <w:t>?</w:t>
      </w:r>
      <w:r w:rsidR="005C5B6F">
        <w:t xml:space="preserve"> </w:t>
      </w:r>
    </w:p>
    <w:p w14:paraId="3AE2918E" w14:textId="074B88FA" w:rsidR="006744F6" w:rsidRDefault="007C3068" w:rsidP="00FD6CAB">
      <w:pPr>
        <w:pStyle w:val="ListNumber2"/>
      </w:pPr>
      <w:r>
        <w:rPr>
          <w:lang w:eastAsia="ko-KR"/>
        </w:rPr>
        <w:t xml:space="preserve">Documentation </w:t>
      </w:r>
      <w:r w:rsidR="00020225">
        <w:rPr>
          <w:lang w:eastAsia="ko-KR"/>
        </w:rPr>
        <w:t xml:space="preserve">for sequence diagram, state machine diagram </w:t>
      </w:r>
      <w:r w:rsidR="006744F6">
        <w:rPr>
          <w:lang w:eastAsia="ko-KR"/>
        </w:rPr>
        <w:t>(</w:t>
      </w:r>
      <w:r>
        <w:rPr>
          <w:lang w:eastAsia="ko-KR"/>
        </w:rPr>
        <w:t>everybody</w:t>
      </w:r>
      <w:r w:rsidR="006744F6">
        <w:rPr>
          <w:lang w:eastAsia="ko-KR"/>
        </w:rPr>
        <w:t>)</w:t>
      </w:r>
    </w:p>
    <w:p w14:paraId="6670E631" w14:textId="77777777" w:rsidR="000855FF" w:rsidRDefault="000855FF" w:rsidP="000855FF">
      <w:pPr>
        <w:pStyle w:val="ListNumber2"/>
        <w:numPr>
          <w:ilvl w:val="0"/>
          <w:numId w:val="0"/>
        </w:numPr>
        <w:ind w:left="1310"/>
      </w:pPr>
      <w:r>
        <w:rPr>
          <w:lang w:eastAsia="ko-KR"/>
        </w:rPr>
        <w:t>Q&amp;A: preparation for today’s quiz (Twinkle)</w:t>
      </w:r>
    </w:p>
    <w:p w14:paraId="46227159" w14:textId="26191C65" w:rsidR="006744F6" w:rsidRDefault="000855FF" w:rsidP="00FD6CAB">
      <w:pPr>
        <w:pStyle w:val="ListNumber2"/>
      </w:pPr>
      <w:r>
        <w:rPr>
          <w:lang w:eastAsia="ko-KR"/>
        </w:rPr>
        <w:t>Plan for f</w:t>
      </w:r>
      <w:r w:rsidR="006744F6">
        <w:rPr>
          <w:lang w:eastAsia="ko-KR"/>
        </w:rPr>
        <w:t xml:space="preserve">ixed </w:t>
      </w:r>
      <w:r w:rsidR="007C3068">
        <w:rPr>
          <w:lang w:eastAsia="ko-KR"/>
        </w:rPr>
        <w:t xml:space="preserve">the defects </w:t>
      </w:r>
      <w:r>
        <w:rPr>
          <w:lang w:eastAsia="ko-KR"/>
        </w:rPr>
        <w:t xml:space="preserve">from last </w:t>
      </w:r>
      <w:proofErr w:type="gramStart"/>
      <w:r>
        <w:rPr>
          <w:lang w:eastAsia="ko-KR"/>
        </w:rPr>
        <w:t>iteration</w:t>
      </w:r>
      <w:r w:rsidR="007C3068">
        <w:rPr>
          <w:lang w:eastAsia="ko-KR"/>
        </w:rPr>
        <w:t>(</w:t>
      </w:r>
      <w:proofErr w:type="gramEnd"/>
      <w:r w:rsidR="007C3068">
        <w:rPr>
          <w:lang w:eastAsia="ko-KR"/>
        </w:rPr>
        <w:t>Daniel)</w:t>
      </w:r>
    </w:p>
    <w:p w14:paraId="73C79C27" w14:textId="5EF08D64" w:rsidR="0015180F" w:rsidRPr="00B853F9" w:rsidRDefault="00774DF9" w:rsidP="00B853F9">
      <w:pPr>
        <w:pStyle w:val="ListNumber"/>
      </w:pPr>
      <w:r>
        <w:t>Next steps</w:t>
      </w:r>
      <w:r w:rsidR="005C5B6F">
        <w:t xml:space="preserve">: </w:t>
      </w:r>
      <w:r w:rsidR="005C5B6F" w:rsidRPr="005C5B6F">
        <w:t>What are you working on until the next meeting?</w:t>
      </w:r>
    </w:p>
    <w:p w14:paraId="672DFF27" w14:textId="095FA71F" w:rsidR="002C3D7E" w:rsidRDefault="006744F6" w:rsidP="00725F06">
      <w:pPr>
        <w:pStyle w:val="ListNumber2"/>
      </w:pPr>
      <w:r>
        <w:t xml:space="preserve">Concept review of </w:t>
      </w:r>
      <w:r w:rsidR="00020225">
        <w:t>Role management</w:t>
      </w:r>
      <w:r w:rsidR="007C3068">
        <w:t xml:space="preserve"> function </w:t>
      </w:r>
      <w:r>
        <w:t>(all list-up</w:t>
      </w:r>
      <w:r w:rsidR="007C3068">
        <w:t xml:space="preserve">) and preparation for next </w:t>
      </w:r>
      <w:r w:rsidR="0079565C">
        <w:t>iteration</w:t>
      </w:r>
      <w:r w:rsidR="005C5B6F">
        <w:t xml:space="preserve"> (Ankit, Twinkle, Daniel)</w:t>
      </w:r>
    </w:p>
    <w:p w14:paraId="5D0130A0" w14:textId="07BC480A" w:rsidR="00440DC6" w:rsidRDefault="005C5B6F" w:rsidP="00725F06">
      <w:pPr>
        <w:pStyle w:val="ListNumber2"/>
      </w:pPr>
      <w:r>
        <w:t xml:space="preserve">Code review </w:t>
      </w:r>
      <w:r w:rsidR="006744F6">
        <w:t xml:space="preserve">and test </w:t>
      </w:r>
      <w:r>
        <w:t>for each part (Daniel)</w:t>
      </w:r>
    </w:p>
    <w:p w14:paraId="6AA26BB5" w14:textId="77777777" w:rsidR="0015180F" w:rsidRPr="00B853F9" w:rsidRDefault="009C0CC5" w:rsidP="00B853F9">
      <w:pPr>
        <w:pStyle w:val="ListNumber"/>
      </w:pPr>
      <w:r>
        <w:t>Submitter</w:t>
      </w:r>
    </w:p>
    <w:bookmarkStart w:id="1" w:name="_Hlk535224669"/>
    <w:p w14:paraId="740AF836" w14:textId="77777777" w:rsidR="00D512BB" w:rsidRDefault="00FD270A" w:rsidP="009C0CC5">
      <w:sdt>
        <w:sdtPr>
          <w:alias w:val="Minutes submitted by:"/>
          <w:tag w:val="Minutes submitted by:"/>
          <w:id w:val="915436728"/>
          <w:placeholder>
            <w:docPart w:val="DA81B4C66C8D45AAA902991377B866D8"/>
          </w:placeholder>
          <w:temporary/>
          <w:showingPlcHdr/>
          <w15:appearance w15:val="hidden"/>
        </w:sdtPr>
        <w:sdtEndPr/>
        <w:sdtContent>
          <w:r w:rsidR="00285B87" w:rsidRPr="00285B87">
            <w:t>Minutes submitted by</w:t>
          </w:r>
        </w:sdtContent>
      </w:sdt>
      <w:r w:rsidR="004E227E">
        <w:t xml:space="preserve">:  </w:t>
      </w:r>
      <w:r w:rsidR="00362ED1">
        <w:t>Daniel Ahn (</w:t>
      </w:r>
      <w:proofErr w:type="spellStart"/>
      <w:r w:rsidR="00362ED1">
        <w:t>Seongku</w:t>
      </w:r>
      <w:proofErr w:type="spellEnd"/>
      <w:r w:rsidR="00362ED1">
        <w:t xml:space="preserve"> Ahn)</w:t>
      </w:r>
      <w:bookmarkEnd w:id="1"/>
    </w:p>
    <w:sectPr w:rsidR="00D512BB" w:rsidSect="001936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00006" w14:textId="77777777" w:rsidR="00FD270A" w:rsidRDefault="00FD270A" w:rsidP="001E7D29">
      <w:pPr>
        <w:spacing w:after="0" w:line="240" w:lineRule="auto"/>
      </w:pPr>
      <w:r>
        <w:separator/>
      </w:r>
    </w:p>
  </w:endnote>
  <w:endnote w:type="continuationSeparator" w:id="0">
    <w:p w14:paraId="52FE2E33" w14:textId="77777777" w:rsidR="00FD270A" w:rsidRDefault="00FD270A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7E61C" w14:textId="77777777" w:rsidR="000F4987" w:rsidRDefault="000F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FA18D" w14:textId="77777777" w:rsidR="000F4987" w:rsidRDefault="000F4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F0454" w14:textId="77777777" w:rsidR="000F4987" w:rsidRDefault="000F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E7685" w14:textId="77777777" w:rsidR="00FD270A" w:rsidRDefault="00FD270A" w:rsidP="001E7D29">
      <w:pPr>
        <w:spacing w:after="0" w:line="240" w:lineRule="auto"/>
      </w:pPr>
      <w:r>
        <w:separator/>
      </w:r>
    </w:p>
  </w:footnote>
  <w:footnote w:type="continuationSeparator" w:id="0">
    <w:p w14:paraId="5F6E6F04" w14:textId="77777777" w:rsidR="00FD270A" w:rsidRDefault="00FD270A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37549" w14:textId="77777777" w:rsidR="000F4987" w:rsidRDefault="000F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A363A" w14:textId="77777777" w:rsidR="000F4987" w:rsidRDefault="000F49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DF6FE" w14:textId="77777777" w:rsidR="000F4987" w:rsidRDefault="000F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544B7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C6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D2EC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F774A342"/>
    <w:lvl w:ilvl="0">
      <w:start w:val="1"/>
      <w:numFmt w:val="lowerLetter"/>
      <w:pStyle w:val="ListNumber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106B1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42F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7EA6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6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3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56772"/>
    <w:multiLevelType w:val="multilevel"/>
    <w:tmpl w:val="3470365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2"/>
  </w:num>
  <w:num w:numId="2">
    <w:abstractNumId w:val="19"/>
  </w:num>
  <w:num w:numId="3">
    <w:abstractNumId w:val="20"/>
  </w:num>
  <w:num w:numId="4">
    <w:abstractNumId w:val="12"/>
  </w:num>
  <w:num w:numId="5">
    <w:abstractNumId w:val="3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0"/>
  </w:num>
  <w:num w:numId="26">
    <w:abstractNumId w:val="11"/>
  </w:num>
  <w:num w:numId="27">
    <w:abstractNumId w:val="22"/>
  </w:num>
  <w:num w:numId="28">
    <w:abstractNumId w:val="11"/>
  </w:num>
  <w:num w:numId="29">
    <w:abstractNumId w:val="29"/>
  </w:num>
  <w:num w:numId="30">
    <w:abstractNumId w:val="23"/>
  </w:num>
  <w:num w:numId="31">
    <w:abstractNumId w:val="35"/>
  </w:num>
  <w:num w:numId="32">
    <w:abstractNumId w:val="31"/>
  </w:num>
  <w:num w:numId="33">
    <w:abstractNumId w:val="17"/>
  </w:num>
  <w:num w:numId="34">
    <w:abstractNumId w:val="25"/>
  </w:num>
  <w:num w:numId="35">
    <w:abstractNumId w:val="10"/>
  </w:num>
  <w:num w:numId="36">
    <w:abstractNumId w:val="26"/>
  </w:num>
  <w:num w:numId="37">
    <w:abstractNumId w:val="28"/>
  </w:num>
  <w:num w:numId="38">
    <w:abstractNumId w:val="24"/>
  </w:num>
  <w:num w:numId="39">
    <w:abstractNumId w:val="34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D1"/>
    <w:rsid w:val="00020225"/>
    <w:rsid w:val="00043691"/>
    <w:rsid w:val="0005036C"/>
    <w:rsid w:val="00057671"/>
    <w:rsid w:val="000855FF"/>
    <w:rsid w:val="00087E22"/>
    <w:rsid w:val="000D445D"/>
    <w:rsid w:val="000F4987"/>
    <w:rsid w:val="000F65EC"/>
    <w:rsid w:val="000F78E0"/>
    <w:rsid w:val="0011573E"/>
    <w:rsid w:val="001269DE"/>
    <w:rsid w:val="00140DAE"/>
    <w:rsid w:val="0015180F"/>
    <w:rsid w:val="001603DB"/>
    <w:rsid w:val="00162B91"/>
    <w:rsid w:val="00164B5B"/>
    <w:rsid w:val="00167053"/>
    <w:rsid w:val="001746FC"/>
    <w:rsid w:val="00174A13"/>
    <w:rsid w:val="00175F83"/>
    <w:rsid w:val="00183C15"/>
    <w:rsid w:val="00193653"/>
    <w:rsid w:val="001A0717"/>
    <w:rsid w:val="001C3D09"/>
    <w:rsid w:val="001E7D29"/>
    <w:rsid w:val="001F2A25"/>
    <w:rsid w:val="002404F5"/>
    <w:rsid w:val="00275260"/>
    <w:rsid w:val="00276FA1"/>
    <w:rsid w:val="00285B87"/>
    <w:rsid w:val="00291B4A"/>
    <w:rsid w:val="002954A9"/>
    <w:rsid w:val="002C3D7E"/>
    <w:rsid w:val="002F491C"/>
    <w:rsid w:val="0032131A"/>
    <w:rsid w:val="003310BF"/>
    <w:rsid w:val="00333DF8"/>
    <w:rsid w:val="003507FF"/>
    <w:rsid w:val="00357641"/>
    <w:rsid w:val="00360B6E"/>
    <w:rsid w:val="00361DEE"/>
    <w:rsid w:val="00362B35"/>
    <w:rsid w:val="00362ED1"/>
    <w:rsid w:val="00394EF4"/>
    <w:rsid w:val="003A2AFF"/>
    <w:rsid w:val="003B49DD"/>
    <w:rsid w:val="003B59ED"/>
    <w:rsid w:val="00410612"/>
    <w:rsid w:val="00411F8B"/>
    <w:rsid w:val="00433C41"/>
    <w:rsid w:val="00435E79"/>
    <w:rsid w:val="00440DC6"/>
    <w:rsid w:val="00450670"/>
    <w:rsid w:val="00470A70"/>
    <w:rsid w:val="004724BD"/>
    <w:rsid w:val="00477352"/>
    <w:rsid w:val="00487C51"/>
    <w:rsid w:val="00491C23"/>
    <w:rsid w:val="004A66DC"/>
    <w:rsid w:val="004B5C09"/>
    <w:rsid w:val="004C71A8"/>
    <w:rsid w:val="004D3BF1"/>
    <w:rsid w:val="004E227E"/>
    <w:rsid w:val="00500DD1"/>
    <w:rsid w:val="005200E2"/>
    <w:rsid w:val="00521AE3"/>
    <w:rsid w:val="00535B54"/>
    <w:rsid w:val="00541AD9"/>
    <w:rsid w:val="00554276"/>
    <w:rsid w:val="00575CE8"/>
    <w:rsid w:val="00585663"/>
    <w:rsid w:val="005C5B6F"/>
    <w:rsid w:val="005E0ED9"/>
    <w:rsid w:val="005F0AF1"/>
    <w:rsid w:val="00616B41"/>
    <w:rsid w:val="00620AE8"/>
    <w:rsid w:val="0064628C"/>
    <w:rsid w:val="00647F77"/>
    <w:rsid w:val="0065214E"/>
    <w:rsid w:val="00655EE2"/>
    <w:rsid w:val="006744F6"/>
    <w:rsid w:val="00680296"/>
    <w:rsid w:val="00681852"/>
    <w:rsid w:val="00682A91"/>
    <w:rsid w:val="006853BC"/>
    <w:rsid w:val="0068654E"/>
    <w:rsid w:val="00687389"/>
    <w:rsid w:val="006928C1"/>
    <w:rsid w:val="006952C2"/>
    <w:rsid w:val="006F02AB"/>
    <w:rsid w:val="006F03D4"/>
    <w:rsid w:val="006F7505"/>
    <w:rsid w:val="00700B1F"/>
    <w:rsid w:val="007033ED"/>
    <w:rsid w:val="007257E9"/>
    <w:rsid w:val="00725F06"/>
    <w:rsid w:val="00744B1E"/>
    <w:rsid w:val="007531F4"/>
    <w:rsid w:val="00756D9C"/>
    <w:rsid w:val="007619BD"/>
    <w:rsid w:val="00771C24"/>
    <w:rsid w:val="007748C2"/>
    <w:rsid w:val="00774DF9"/>
    <w:rsid w:val="00781863"/>
    <w:rsid w:val="00793EDA"/>
    <w:rsid w:val="0079565C"/>
    <w:rsid w:val="007C3068"/>
    <w:rsid w:val="007D5836"/>
    <w:rsid w:val="007F34A4"/>
    <w:rsid w:val="007F408C"/>
    <w:rsid w:val="00815563"/>
    <w:rsid w:val="008240DA"/>
    <w:rsid w:val="00836039"/>
    <w:rsid w:val="008429E5"/>
    <w:rsid w:val="00867EA4"/>
    <w:rsid w:val="00886EA8"/>
    <w:rsid w:val="00897D88"/>
    <w:rsid w:val="008A0319"/>
    <w:rsid w:val="008D3D7C"/>
    <w:rsid w:val="008D43E9"/>
    <w:rsid w:val="008E3C0E"/>
    <w:rsid w:val="008E476B"/>
    <w:rsid w:val="008F6E5A"/>
    <w:rsid w:val="00927C63"/>
    <w:rsid w:val="0093163E"/>
    <w:rsid w:val="00932F50"/>
    <w:rsid w:val="0094637B"/>
    <w:rsid w:val="009465F8"/>
    <w:rsid w:val="00955A78"/>
    <w:rsid w:val="00960F09"/>
    <w:rsid w:val="009745FD"/>
    <w:rsid w:val="009921B8"/>
    <w:rsid w:val="009A0391"/>
    <w:rsid w:val="009C0CC5"/>
    <w:rsid w:val="009D4984"/>
    <w:rsid w:val="009D6901"/>
    <w:rsid w:val="009F4E19"/>
    <w:rsid w:val="00A059EB"/>
    <w:rsid w:val="00A07662"/>
    <w:rsid w:val="00A21B71"/>
    <w:rsid w:val="00A37F9E"/>
    <w:rsid w:val="00A40085"/>
    <w:rsid w:val="00A47DF6"/>
    <w:rsid w:val="00A9231C"/>
    <w:rsid w:val="00AA2532"/>
    <w:rsid w:val="00AC267D"/>
    <w:rsid w:val="00AD265A"/>
    <w:rsid w:val="00AE1F88"/>
    <w:rsid w:val="00AE361F"/>
    <w:rsid w:val="00AE5370"/>
    <w:rsid w:val="00B247A9"/>
    <w:rsid w:val="00B25878"/>
    <w:rsid w:val="00B31BD7"/>
    <w:rsid w:val="00B32DCF"/>
    <w:rsid w:val="00B34AE5"/>
    <w:rsid w:val="00B435B5"/>
    <w:rsid w:val="00B565D8"/>
    <w:rsid w:val="00B5779A"/>
    <w:rsid w:val="00B64D24"/>
    <w:rsid w:val="00B7147D"/>
    <w:rsid w:val="00B72720"/>
    <w:rsid w:val="00B75CFC"/>
    <w:rsid w:val="00B853F9"/>
    <w:rsid w:val="00BA3039"/>
    <w:rsid w:val="00BB018B"/>
    <w:rsid w:val="00BD1747"/>
    <w:rsid w:val="00C07E01"/>
    <w:rsid w:val="00C14973"/>
    <w:rsid w:val="00C1643D"/>
    <w:rsid w:val="00C261A9"/>
    <w:rsid w:val="00C42793"/>
    <w:rsid w:val="00C45373"/>
    <w:rsid w:val="00C601ED"/>
    <w:rsid w:val="00CA36A8"/>
    <w:rsid w:val="00CB5240"/>
    <w:rsid w:val="00CC6E1C"/>
    <w:rsid w:val="00CE4064"/>
    <w:rsid w:val="00CE45BB"/>
    <w:rsid w:val="00CE5A5C"/>
    <w:rsid w:val="00D31AB7"/>
    <w:rsid w:val="00D50D23"/>
    <w:rsid w:val="00D512BB"/>
    <w:rsid w:val="00D5133D"/>
    <w:rsid w:val="00D646D4"/>
    <w:rsid w:val="00DA3B1A"/>
    <w:rsid w:val="00DC6078"/>
    <w:rsid w:val="00DC6226"/>
    <w:rsid w:val="00DC79AD"/>
    <w:rsid w:val="00DD2075"/>
    <w:rsid w:val="00DD3C45"/>
    <w:rsid w:val="00DF2868"/>
    <w:rsid w:val="00E20E70"/>
    <w:rsid w:val="00E557A0"/>
    <w:rsid w:val="00E74741"/>
    <w:rsid w:val="00E753E1"/>
    <w:rsid w:val="00E9099C"/>
    <w:rsid w:val="00EE16F9"/>
    <w:rsid w:val="00EF047C"/>
    <w:rsid w:val="00EF6435"/>
    <w:rsid w:val="00F10F6B"/>
    <w:rsid w:val="00F11224"/>
    <w:rsid w:val="00F23697"/>
    <w:rsid w:val="00F36BB7"/>
    <w:rsid w:val="00FB3809"/>
    <w:rsid w:val="00FC5385"/>
    <w:rsid w:val="00FD270A"/>
    <w:rsid w:val="00FD6CAB"/>
    <w:rsid w:val="00FE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6B891E34"/>
  <w15:docId w15:val="{11F935F6-5556-40D6-B3BD-1DB12056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C0E"/>
  </w:style>
  <w:style w:type="paragraph" w:styleId="Heading1">
    <w:name w:val="heading 1"/>
    <w:basedOn w:val="Normal"/>
    <w:uiPriority w:val="9"/>
    <w:qFormat/>
    <w:rsid w:val="00500DD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500DD1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500DD1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B853F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DD2075"/>
    <w:rPr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14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4E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535B54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15"/>
    <w:qFormat/>
    <w:rsid w:val="009F4E19"/>
    <w:rPr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D1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D1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0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0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00DD1"/>
    <w:pPr>
      <w:numPr>
        <w:ilvl w:val="1"/>
      </w:numPr>
      <w:spacing w:after="160"/>
      <w:ind w:left="187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0DD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0D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0DD1"/>
    <w:rPr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500DD1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500DD1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0D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0DD1"/>
    <w:rPr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5214E"/>
    <w:rPr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5214E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5214E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6521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5214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5214E"/>
  </w:style>
  <w:style w:type="paragraph" w:styleId="TOC1">
    <w:name w:val="toc 1"/>
    <w:basedOn w:val="Normal"/>
    <w:next w:val="Normal"/>
    <w:autoRedefine/>
    <w:uiPriority w:val="39"/>
    <w:semiHidden/>
    <w:unhideWhenUsed/>
    <w:rsid w:val="0065214E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5214E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65214E"/>
    <w:pPr>
      <w:framePr w:wrap="around" w:vAnchor="text" w:hAnchor="text" w:y="1"/>
    </w:pPr>
    <w:rPr>
      <w:rFonts w:eastAsiaTheme="majorEastAsia" w:cstheme="majorBidi"/>
      <w:bCs w:val="0"/>
    </w:rPr>
  </w:style>
  <w:style w:type="paragraph" w:styleId="BlockText">
    <w:name w:val="Block Text"/>
    <w:basedOn w:val="Normal"/>
    <w:uiPriority w:val="99"/>
    <w:semiHidden/>
    <w:unhideWhenUsed/>
    <w:rsid w:val="0065214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521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214E"/>
  </w:style>
  <w:style w:type="paragraph" w:styleId="BodyText2">
    <w:name w:val="Body Text 2"/>
    <w:basedOn w:val="Normal"/>
    <w:link w:val="BodyText2Char"/>
    <w:uiPriority w:val="99"/>
    <w:semiHidden/>
    <w:unhideWhenUsed/>
    <w:rsid w:val="006521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214E"/>
  </w:style>
  <w:style w:type="paragraph" w:styleId="BodyText3">
    <w:name w:val="Body Text 3"/>
    <w:basedOn w:val="Normal"/>
    <w:link w:val="BodyText3Char"/>
    <w:uiPriority w:val="99"/>
    <w:semiHidden/>
    <w:unhideWhenUsed/>
    <w:rsid w:val="0065214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5214E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214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214E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214E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14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14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14E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214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214E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214E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5214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5214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5214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5214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4E"/>
  </w:style>
  <w:style w:type="character" w:styleId="FootnoteReference">
    <w:name w:val="foot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14E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65214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5214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4E"/>
  </w:style>
  <w:style w:type="character" w:styleId="HTMLAcronym">
    <w:name w:val="HTML Acronym"/>
    <w:basedOn w:val="DefaultParagraphFont"/>
    <w:uiPriority w:val="99"/>
    <w:semiHidden/>
    <w:unhideWhenUsed/>
    <w:rsid w:val="0065214E"/>
  </w:style>
  <w:style w:type="paragraph" w:styleId="HTMLAddress">
    <w:name w:val="HTML Address"/>
    <w:basedOn w:val="Normal"/>
    <w:link w:val="HTMLAddressChar"/>
    <w:uiPriority w:val="99"/>
    <w:semiHidden/>
    <w:unhideWhenUsed/>
    <w:rsid w:val="0065214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521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521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521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07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D207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0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07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075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075"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DD2075"/>
  </w:style>
  <w:style w:type="paragraph" w:styleId="MacroText">
    <w:name w:val="macro"/>
    <w:link w:val="MacroTextChar"/>
    <w:uiPriority w:val="99"/>
    <w:semiHidden/>
    <w:unhideWhenUsed/>
    <w:rsid w:val="00DD20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075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DD207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0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075"/>
    <w:rPr>
      <w:rFonts w:asciiTheme="majorHAnsi" w:eastAsiaTheme="majorEastAsia" w:hAnsiTheme="majorHAnsi" w:cstheme="majorBidi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07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075"/>
  </w:style>
  <w:style w:type="paragraph" w:styleId="PlainText">
    <w:name w:val="Plain Text"/>
    <w:basedOn w:val="Normal"/>
    <w:link w:val="PlainText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075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07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075"/>
  </w:style>
  <w:style w:type="paragraph" w:styleId="Signature">
    <w:name w:val="Signature"/>
    <w:basedOn w:val="Normal"/>
    <w:link w:val="SignatureChar"/>
    <w:uiPriority w:val="99"/>
    <w:semiHidden/>
    <w:unhideWhenUsed/>
    <w:rsid w:val="00DD207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075"/>
  </w:style>
  <w:style w:type="character" w:styleId="SmartHyperlink">
    <w:name w:val="Smart Hyperlink"/>
    <w:basedOn w:val="DefaultParagraphFont"/>
    <w:uiPriority w:val="99"/>
    <w:semiHidden/>
    <w:unhideWhenUsed/>
    <w:rsid w:val="00DD2075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D2075"/>
    <w:rPr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FD6CAB"/>
    <w:pPr>
      <w:numPr>
        <w:ilvl w:val="1"/>
        <w:numId w:val="40"/>
      </w:numPr>
      <w:ind w:left="1310" w:hanging="5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Meeting%20minu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5448B2F11C489186F7B3593B010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DE3AE-4A39-41B1-BFA0-FC05504BA171}"/>
      </w:docPartPr>
      <w:docPartBody>
        <w:p w:rsidR="00AA3F81" w:rsidRDefault="00810188">
          <w:pPr>
            <w:pStyle w:val="0B5448B2F11C489186F7B3593B010D43"/>
          </w:pPr>
          <w:r w:rsidRPr="004B5C09">
            <w:t>Meeting Minutes</w:t>
          </w:r>
        </w:p>
      </w:docPartBody>
    </w:docPart>
    <w:docPart>
      <w:docPartPr>
        <w:name w:val="F46328D44F0B42B5B6B3DA5F292C0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C94B7-BAE2-4677-BD47-4BDEB8173644}"/>
      </w:docPartPr>
      <w:docPartBody>
        <w:p w:rsidR="00AA3F81" w:rsidRDefault="00810188">
          <w:pPr>
            <w:pStyle w:val="F46328D44F0B42B5B6B3DA5F292C0A54"/>
          </w:pPr>
          <w:r w:rsidRPr="00154F98">
            <w:t>Date</w:t>
          </w:r>
        </w:p>
      </w:docPartBody>
    </w:docPart>
    <w:docPart>
      <w:docPartPr>
        <w:name w:val="45E3727CDADE48668A2AFE7503848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C6869-CCD1-4896-B611-2801629177E8}"/>
      </w:docPartPr>
      <w:docPartBody>
        <w:p w:rsidR="00AA3F81" w:rsidRDefault="00810188">
          <w:pPr>
            <w:pStyle w:val="45E3727CDADE48668A2AFE7503848944"/>
          </w:pPr>
          <w:r w:rsidRPr="00781863">
            <w:rPr>
              <w:rFonts w:eastAsiaTheme="majorEastAsia"/>
            </w:rPr>
            <w:t>Open issues</w:t>
          </w:r>
        </w:p>
      </w:docPartBody>
    </w:docPart>
    <w:docPart>
      <w:docPartPr>
        <w:name w:val="DA81B4C66C8D45AAA902991377B86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8E667-B3A1-485C-A65E-B9536E934D0C}"/>
      </w:docPartPr>
      <w:docPartBody>
        <w:p w:rsidR="00AA3F81" w:rsidRDefault="00810188">
          <w:pPr>
            <w:pStyle w:val="DA81B4C66C8D45AAA902991377B866D8"/>
          </w:pPr>
          <w:r w:rsidRPr="00285B87">
            <w:t>Minutes submitted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88"/>
    <w:rsid w:val="003E1ED7"/>
    <w:rsid w:val="004932A7"/>
    <w:rsid w:val="005F509B"/>
    <w:rsid w:val="006E35C2"/>
    <w:rsid w:val="00786CE1"/>
    <w:rsid w:val="00810188"/>
    <w:rsid w:val="0084722C"/>
    <w:rsid w:val="00AA3F81"/>
    <w:rsid w:val="00AC7EEF"/>
    <w:rsid w:val="00B10466"/>
    <w:rsid w:val="00B11EC5"/>
    <w:rsid w:val="00C01EE2"/>
    <w:rsid w:val="00C10066"/>
    <w:rsid w:val="00EE54FC"/>
    <w:rsid w:val="00FA4C9D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8573E61A4D481FB2D2FD195A226FD4">
    <w:name w:val="778573E61A4D481FB2D2FD195A226FD4"/>
  </w:style>
  <w:style w:type="paragraph" w:customStyle="1" w:styleId="0B5448B2F11C489186F7B3593B010D43">
    <w:name w:val="0B5448B2F11C489186F7B3593B010D43"/>
  </w:style>
  <w:style w:type="paragraph" w:customStyle="1" w:styleId="F46328D44F0B42B5B6B3DA5F292C0A54">
    <w:name w:val="F46328D44F0B42B5B6B3DA5F292C0A54"/>
  </w:style>
  <w:style w:type="paragraph" w:customStyle="1" w:styleId="BD6E383DD2B74238964A528DA9C87AF1">
    <w:name w:val="BD6E383DD2B74238964A528DA9C87AF1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4A7279AE44C147C2AC6CA7E92D4F85DA">
    <w:name w:val="4A7279AE44C147C2AC6CA7E92D4F85DA"/>
  </w:style>
  <w:style w:type="paragraph" w:customStyle="1" w:styleId="A80AB83C32AE4F2C9F488F1C0FF5488D">
    <w:name w:val="A80AB83C32AE4F2C9F488F1C0FF5488D"/>
  </w:style>
  <w:style w:type="character" w:styleId="Emphasis">
    <w:name w:val="Emphasis"/>
    <w:basedOn w:val="DefaultParagraphFon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0C760CA8B8684F2DBC54C17DD56976F6">
    <w:name w:val="0C760CA8B8684F2DBC54C17DD56976F6"/>
  </w:style>
  <w:style w:type="paragraph" w:customStyle="1" w:styleId="DE976830C3794DAFB7D4E5AD4DBF4916">
    <w:name w:val="DE976830C3794DAFB7D4E5AD4DBF4916"/>
  </w:style>
  <w:style w:type="paragraph" w:customStyle="1" w:styleId="1CE357F3A736494385D28526D4604739">
    <w:name w:val="1CE357F3A736494385D28526D4604739"/>
  </w:style>
  <w:style w:type="paragraph" w:customStyle="1" w:styleId="894FD0AEC7B042F1B2EAD59122684E10">
    <w:name w:val="894FD0AEC7B042F1B2EAD59122684E10"/>
  </w:style>
  <w:style w:type="paragraph" w:customStyle="1" w:styleId="B6637C6AE1AC4F7486E0AF7D84852172">
    <w:name w:val="B6637C6AE1AC4F7486E0AF7D84852172"/>
  </w:style>
  <w:style w:type="paragraph" w:customStyle="1" w:styleId="A31B9A4D8E9042D88A05C62C3D0EA899">
    <w:name w:val="A31B9A4D8E9042D88A05C62C3D0EA899"/>
  </w:style>
  <w:style w:type="paragraph" w:customStyle="1" w:styleId="BD4FEF10D4934429819A2E2D7D9000A7">
    <w:name w:val="BD4FEF10D4934429819A2E2D7D9000A7"/>
  </w:style>
  <w:style w:type="paragraph" w:customStyle="1" w:styleId="F95A0041F1D145689C416CEAE1281A3C">
    <w:name w:val="F95A0041F1D145689C416CEAE1281A3C"/>
  </w:style>
  <w:style w:type="paragraph" w:customStyle="1" w:styleId="C2D4020DA89943C08B5382A7411A2E02">
    <w:name w:val="C2D4020DA89943C08B5382A7411A2E02"/>
  </w:style>
  <w:style w:type="paragraph" w:customStyle="1" w:styleId="D4D2A87AAA1D46D2BA65FEB895AC69C9">
    <w:name w:val="D4D2A87AAA1D46D2BA65FEB895AC69C9"/>
  </w:style>
  <w:style w:type="paragraph" w:customStyle="1" w:styleId="6E68071B6A2447C1AE32AE621F2C66A6">
    <w:name w:val="6E68071B6A2447C1AE32AE621F2C66A6"/>
  </w:style>
  <w:style w:type="paragraph" w:customStyle="1" w:styleId="64F36D1AEE544D8097AA32CF8A140E66">
    <w:name w:val="64F36D1AEE544D8097AA32CF8A140E66"/>
  </w:style>
  <w:style w:type="paragraph" w:customStyle="1" w:styleId="77244CC9788B4CA58D58536CD11DDEB2">
    <w:name w:val="77244CC9788B4CA58D58536CD11DDEB2"/>
  </w:style>
  <w:style w:type="paragraph" w:customStyle="1" w:styleId="A856883DA6694C45822DB020228E4304">
    <w:name w:val="A856883DA6694C45822DB020228E4304"/>
  </w:style>
  <w:style w:type="paragraph" w:customStyle="1" w:styleId="45E3727CDADE48668A2AFE7503848944">
    <w:name w:val="45E3727CDADE48668A2AFE7503848944"/>
  </w:style>
  <w:style w:type="paragraph" w:customStyle="1" w:styleId="F80A4E7607C84CE5A6DE7E31D45D941E">
    <w:name w:val="F80A4E7607C84CE5A6DE7E31D45D941E"/>
  </w:style>
  <w:style w:type="paragraph" w:customStyle="1" w:styleId="F59B818F4A94404093A1743C77590A1F">
    <w:name w:val="F59B818F4A94404093A1743C77590A1F"/>
  </w:style>
  <w:style w:type="paragraph" w:customStyle="1" w:styleId="F61C34A7069C497DB51EC83C6DE7E740">
    <w:name w:val="F61C34A7069C497DB51EC83C6DE7E740"/>
  </w:style>
  <w:style w:type="paragraph" w:customStyle="1" w:styleId="765A4706C4EA4845B2750B051E460315">
    <w:name w:val="765A4706C4EA4845B2750B051E460315"/>
  </w:style>
  <w:style w:type="paragraph" w:customStyle="1" w:styleId="6F713C71B7C24E17A6295BC0C67762C1">
    <w:name w:val="6F713C71B7C24E17A6295BC0C67762C1"/>
  </w:style>
  <w:style w:type="paragraph" w:customStyle="1" w:styleId="49B865FED4BF41C2A725ED8D084EEBCD">
    <w:name w:val="49B865FED4BF41C2A725ED8D084EEBCD"/>
  </w:style>
  <w:style w:type="paragraph" w:customStyle="1" w:styleId="269095DBD732457AB53870C13C1DA728">
    <w:name w:val="269095DBD732457AB53870C13C1DA728"/>
  </w:style>
  <w:style w:type="paragraph" w:customStyle="1" w:styleId="EFEDD27B4EAC428FAFF1947D2F121D5E">
    <w:name w:val="EFEDD27B4EAC428FAFF1947D2F121D5E"/>
  </w:style>
  <w:style w:type="paragraph" w:customStyle="1" w:styleId="3F34528A11B142F48C3432933CEA47FF">
    <w:name w:val="3F34528A11B142F48C3432933CEA47FF"/>
  </w:style>
  <w:style w:type="paragraph" w:customStyle="1" w:styleId="CE3FD762AC7C47C989201868D1EA5F2F">
    <w:name w:val="CE3FD762AC7C47C989201868D1EA5F2F"/>
  </w:style>
  <w:style w:type="paragraph" w:customStyle="1" w:styleId="6DE965D07B754184A2ECE455EAFD1B93">
    <w:name w:val="6DE965D07B754184A2ECE455EAFD1B93"/>
  </w:style>
  <w:style w:type="paragraph" w:customStyle="1" w:styleId="DA81B4C66C8D45AAA902991377B866D8">
    <w:name w:val="DA81B4C66C8D45AAA902991377B866D8"/>
  </w:style>
  <w:style w:type="paragraph" w:customStyle="1" w:styleId="2790741B483E4C549E743EE1D08CC54A">
    <w:name w:val="2790741B483E4C549E743EE1D08CC54A"/>
  </w:style>
  <w:style w:type="paragraph" w:customStyle="1" w:styleId="F3297660ECA4433DB4A62E3E9C870DD8">
    <w:name w:val="F3297660ECA4433DB4A62E3E9C870DD8"/>
  </w:style>
  <w:style w:type="paragraph" w:customStyle="1" w:styleId="F9CC25E7F812487C983FEFCD7920D5BD">
    <w:name w:val="F9CC25E7F812487C983FEFCD7920D5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minute.dotx</Template>
  <TotalTime>319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Ahn</dc:creator>
  <dc:description/>
  <cp:lastModifiedBy>Daniel Ahn</cp:lastModifiedBy>
  <cp:revision>64</cp:revision>
  <dcterms:created xsi:type="dcterms:W3CDTF">2019-01-14T17:49:00Z</dcterms:created>
  <dcterms:modified xsi:type="dcterms:W3CDTF">2019-03-21T19:41:00Z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