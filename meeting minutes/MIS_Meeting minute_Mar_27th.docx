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6D75E0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0E676925" w:rsidR="00554276" w:rsidRPr="004E227E" w:rsidRDefault="006D75E0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7C3068">
        <w:t>Mar-</w:t>
      </w:r>
      <w:r w:rsidR="000855FF">
        <w:t>2</w:t>
      </w:r>
      <w:r w:rsidR="00C34F83">
        <w:t>7</w:t>
      </w:r>
      <w:proofErr w:type="gramStart"/>
      <w:r w:rsidR="00C34F83" w:rsidRPr="00C34F83">
        <w:rPr>
          <w:vertAlign w:val="superscript"/>
        </w:rPr>
        <w:t>th</w:t>
      </w:r>
      <w:r w:rsidR="00C34F83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30396079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0855FF">
        <w:t>3</w:t>
      </w:r>
      <w:r w:rsidR="000855FF" w:rsidRPr="000855FF">
        <w:rPr>
          <w:vertAlign w:val="superscript"/>
        </w:rPr>
        <w:t>rd</w:t>
      </w:r>
      <w:r w:rsidR="000855FF">
        <w:t xml:space="preserve"> </w:t>
      </w:r>
      <w:r w:rsidR="00C07E01">
        <w:t xml:space="preserve"> </w:t>
      </w:r>
      <w:r w:rsidR="00D646D4">
        <w:t xml:space="preserve"> iteration of project</w:t>
      </w:r>
      <w:r w:rsidR="00C07E01">
        <w:t>: part</w:t>
      </w:r>
      <w:r w:rsidR="000855FF">
        <w:t>1</w:t>
      </w:r>
      <w:r w:rsidR="003507FF">
        <w:t xml:space="preserve"> 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2029D239" w:rsidR="0015180F" w:rsidRDefault="007033ED" w:rsidP="00D512BB">
      <w:r>
        <w:t>Daniel Ahn</w:t>
      </w:r>
      <w:r w:rsidR="000855FF">
        <w:t xml:space="preserve">, </w:t>
      </w:r>
      <w:r>
        <w:t>Twinkle</w:t>
      </w:r>
      <w:r w:rsidR="00C34F83">
        <w:t>, Ankit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4639AD7B" w14:textId="5FE08221" w:rsidR="007C3068" w:rsidRDefault="007C3068" w:rsidP="007C3068">
      <w:pPr>
        <w:pStyle w:val="ListNumber2"/>
      </w:pPr>
      <w:r>
        <w:rPr>
          <w:rFonts w:hint="eastAsia"/>
          <w:lang w:eastAsia="ko-KR"/>
        </w:rPr>
        <w:t>P</w:t>
      </w:r>
      <w:r>
        <w:rPr>
          <w:lang w:eastAsia="ko-KR"/>
        </w:rPr>
        <w:t>ractice and test until the current progress of coding (everybody)</w:t>
      </w:r>
    </w:p>
    <w:p w14:paraId="036EF00D" w14:textId="264286F8" w:rsidR="007C3068" w:rsidRDefault="007C3068" w:rsidP="00020225">
      <w:pPr>
        <w:pStyle w:val="ListNumber2"/>
      </w:pPr>
      <w:r>
        <w:rPr>
          <w:lang w:eastAsia="ko-KR"/>
        </w:rPr>
        <w:t xml:space="preserve">Review in depth for </w:t>
      </w:r>
      <w:r w:rsidR="00C34F83">
        <w:rPr>
          <w:lang w:eastAsia="ko-KR"/>
        </w:rPr>
        <w:t xml:space="preserve">previous </w:t>
      </w:r>
      <w:r w:rsidR="00020225">
        <w:rPr>
          <w:lang w:eastAsia="ko-KR"/>
        </w:rPr>
        <w:t>documentation</w:t>
      </w:r>
      <w:r>
        <w:rPr>
          <w:lang w:eastAsia="ko-KR"/>
        </w:rPr>
        <w:t xml:space="preserve"> (everybody)</w:t>
      </w:r>
    </w:p>
    <w:p w14:paraId="674C0D3A" w14:textId="0E6C8DC0" w:rsidR="00C34F83" w:rsidRDefault="00C34F83" w:rsidP="00C34F83">
      <w:pPr>
        <w:pStyle w:val="ListNumber2"/>
      </w:pPr>
      <w:r>
        <w:rPr>
          <w:lang w:eastAsia="ko-KR"/>
        </w:rPr>
        <w:t>Role management, session checking issue (Daniel)</w:t>
      </w:r>
    </w:p>
    <w:p w14:paraId="66DCB309" w14:textId="33DE45C4" w:rsidR="00D50D23" w:rsidRDefault="006D75E0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3AE2918E" w14:textId="76D61CA4" w:rsidR="006744F6" w:rsidRDefault="007C3068" w:rsidP="00FD6CAB">
      <w:pPr>
        <w:pStyle w:val="ListNumber2"/>
      </w:pPr>
      <w:r>
        <w:rPr>
          <w:lang w:eastAsia="ko-KR"/>
        </w:rPr>
        <w:t xml:space="preserve">Documentation </w:t>
      </w:r>
      <w:r w:rsidR="00020225">
        <w:rPr>
          <w:lang w:eastAsia="ko-KR"/>
        </w:rPr>
        <w:t xml:space="preserve">for sequence diagram, </w:t>
      </w:r>
      <w:r w:rsidR="00C34F83">
        <w:rPr>
          <w:lang w:eastAsia="ko-KR"/>
        </w:rPr>
        <w:t xml:space="preserve">use case diagram </w:t>
      </w:r>
      <w:r w:rsidR="006744F6">
        <w:rPr>
          <w:lang w:eastAsia="ko-KR"/>
        </w:rPr>
        <w:t>(</w:t>
      </w:r>
      <w:r>
        <w:rPr>
          <w:lang w:eastAsia="ko-KR"/>
        </w:rPr>
        <w:t>everybody</w:t>
      </w:r>
      <w:r w:rsidR="006744F6">
        <w:rPr>
          <w:lang w:eastAsia="ko-KR"/>
        </w:rPr>
        <w:t>)</w:t>
      </w:r>
    </w:p>
    <w:p w14:paraId="6670E631" w14:textId="2A732EB7" w:rsidR="000855FF" w:rsidRDefault="00C34F83" w:rsidP="000855FF">
      <w:pPr>
        <w:pStyle w:val="ListNumber2"/>
        <w:numPr>
          <w:ilvl w:val="0"/>
          <w:numId w:val="0"/>
        </w:numPr>
        <w:ind w:left="1310"/>
      </w:pPr>
      <w:r>
        <w:rPr>
          <w:lang w:eastAsia="ko-KR"/>
        </w:rPr>
        <w:t xml:space="preserve">CRC Cards, component diagram, metrics, </w:t>
      </w:r>
      <w:bookmarkStart w:id="0" w:name="_GoBack"/>
      <w:bookmarkEnd w:id="0"/>
      <w:r>
        <w:rPr>
          <w:lang w:eastAsia="ko-KR"/>
        </w:rPr>
        <w:t xml:space="preserve">test </w:t>
      </w:r>
      <w:r w:rsidR="000561DA">
        <w:rPr>
          <w:lang w:eastAsia="ko-KR"/>
        </w:rPr>
        <w:t xml:space="preserve">with Junit </w:t>
      </w:r>
      <w:r>
        <w:rPr>
          <w:lang w:eastAsia="ko-KR"/>
        </w:rPr>
        <w:t>(Twinkle, Ankit)</w:t>
      </w:r>
    </w:p>
    <w:p w14:paraId="46227159" w14:textId="10D838B1" w:rsidR="006744F6" w:rsidRDefault="000855FF" w:rsidP="00FD6CAB">
      <w:pPr>
        <w:pStyle w:val="ListNumber2"/>
      </w:pPr>
      <w:r>
        <w:rPr>
          <w:lang w:eastAsia="ko-KR"/>
        </w:rPr>
        <w:t>Plan for f</w:t>
      </w:r>
      <w:r w:rsidR="006744F6">
        <w:rPr>
          <w:lang w:eastAsia="ko-KR"/>
        </w:rPr>
        <w:t xml:space="preserve">ixed </w:t>
      </w:r>
      <w:r w:rsidR="007C3068">
        <w:rPr>
          <w:lang w:eastAsia="ko-KR"/>
        </w:rPr>
        <w:t xml:space="preserve">the defects </w:t>
      </w:r>
      <w:r>
        <w:rPr>
          <w:lang w:eastAsia="ko-KR"/>
        </w:rPr>
        <w:t>from last iteration</w:t>
      </w:r>
      <w:r w:rsidR="00C34F83">
        <w:rPr>
          <w:lang w:eastAsia="ko-KR"/>
        </w:rPr>
        <w:t xml:space="preserve"> </w:t>
      </w:r>
      <w:r w:rsidR="007C3068">
        <w:rPr>
          <w:lang w:eastAsia="ko-KR"/>
        </w:rPr>
        <w:t>(Daniel)</w:t>
      </w:r>
    </w:p>
    <w:p w14:paraId="484C7E54" w14:textId="560601D9" w:rsidR="00C34F83" w:rsidRDefault="00C34F83" w:rsidP="00FD6CAB">
      <w:pPr>
        <w:pStyle w:val="ListNumber2"/>
      </w:pPr>
      <w:r>
        <w:rPr>
          <w:lang w:eastAsia="ko-KR"/>
        </w:rPr>
        <w:t>Movie search feature (Ankit, Daniel)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7AB5BD94" w:rsidR="002C3D7E" w:rsidRDefault="00C34F83" w:rsidP="00725F06">
      <w:pPr>
        <w:pStyle w:val="ListNumber2"/>
      </w:pPr>
      <w:r>
        <w:t>Preparation for the final presentation (everybody)</w:t>
      </w:r>
    </w:p>
    <w:p w14:paraId="5D0130A0" w14:textId="4FD4EE5E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 xml:space="preserve">for </w:t>
      </w:r>
      <w:r w:rsidR="00C34F83">
        <w:t>demo</w:t>
      </w:r>
      <w:r>
        <w:t xml:space="preserve"> (</w:t>
      </w:r>
      <w:r w:rsidR="00C34F83">
        <w:t>everybody</w:t>
      </w:r>
      <w:r>
        <w:t>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6757DB43" w:rsidR="00D512BB" w:rsidRDefault="006D75E0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bookmarkEnd w:id="1"/>
      <w:r w:rsidR="00C34F83">
        <w:t>Twinkle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B70E5" w14:textId="77777777" w:rsidR="006D75E0" w:rsidRDefault="006D75E0" w:rsidP="001E7D29">
      <w:pPr>
        <w:spacing w:after="0" w:line="240" w:lineRule="auto"/>
      </w:pPr>
      <w:r>
        <w:separator/>
      </w:r>
    </w:p>
  </w:endnote>
  <w:endnote w:type="continuationSeparator" w:id="0">
    <w:p w14:paraId="6CE1FB53" w14:textId="77777777" w:rsidR="006D75E0" w:rsidRDefault="006D75E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6360B" w14:textId="77777777" w:rsidR="006D75E0" w:rsidRDefault="006D75E0" w:rsidP="001E7D29">
      <w:pPr>
        <w:spacing w:after="0" w:line="240" w:lineRule="auto"/>
      </w:pPr>
      <w:r>
        <w:separator/>
      </w:r>
    </w:p>
  </w:footnote>
  <w:footnote w:type="continuationSeparator" w:id="0">
    <w:p w14:paraId="7DCED522" w14:textId="77777777" w:rsidR="006D75E0" w:rsidRDefault="006D75E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F774A3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20225"/>
    <w:rsid w:val="00043691"/>
    <w:rsid w:val="0005036C"/>
    <w:rsid w:val="000561DA"/>
    <w:rsid w:val="00057671"/>
    <w:rsid w:val="000855FF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07FF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D3BF1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D75E0"/>
    <w:rsid w:val="006F02AB"/>
    <w:rsid w:val="006F03D4"/>
    <w:rsid w:val="006F7505"/>
    <w:rsid w:val="00700B1F"/>
    <w:rsid w:val="007032F1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C3068"/>
    <w:rsid w:val="007D5836"/>
    <w:rsid w:val="007F34A4"/>
    <w:rsid w:val="007F408C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34F83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270A"/>
    <w:rsid w:val="00FD6CA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3E1ED7"/>
    <w:rsid w:val="00440311"/>
    <w:rsid w:val="004932A7"/>
    <w:rsid w:val="005F509B"/>
    <w:rsid w:val="006E35C2"/>
    <w:rsid w:val="007351DF"/>
    <w:rsid w:val="00786CE1"/>
    <w:rsid w:val="00810188"/>
    <w:rsid w:val="0084722C"/>
    <w:rsid w:val="00AA3F81"/>
    <w:rsid w:val="00AC7EEF"/>
    <w:rsid w:val="00B10466"/>
    <w:rsid w:val="00B11EC5"/>
    <w:rsid w:val="00C01EE2"/>
    <w:rsid w:val="00C10066"/>
    <w:rsid w:val="00EE54FC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66</cp:revision>
  <dcterms:created xsi:type="dcterms:W3CDTF">2019-01-14T17:49:00Z</dcterms:created>
  <dcterms:modified xsi:type="dcterms:W3CDTF">2019-03-28T05:41:00Z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