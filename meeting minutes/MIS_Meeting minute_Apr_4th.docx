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3D38B3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780216B2" w:rsidR="00554276" w:rsidRPr="004E227E" w:rsidRDefault="003D38B3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B200A6">
        <w:t>Apr</w:t>
      </w:r>
      <w:r w:rsidR="007C3068">
        <w:t>-</w:t>
      </w:r>
      <w:r w:rsidR="00B200A6">
        <w:t>4</w:t>
      </w:r>
      <w:r w:rsidR="00C34F83" w:rsidRPr="00C34F83">
        <w:rPr>
          <w:vertAlign w:val="superscript"/>
        </w:rPr>
        <w:t>th</w:t>
      </w:r>
      <w:r w:rsidR="00C34F83">
        <w:t xml:space="preserve"> </w:t>
      </w:r>
      <w:r w:rsidR="00362ED1">
        <w:t>,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6DBC757E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0855FF">
        <w:t>3</w:t>
      </w:r>
      <w:r w:rsidR="000855FF" w:rsidRPr="000855FF">
        <w:rPr>
          <w:vertAlign w:val="superscript"/>
        </w:rPr>
        <w:t>rd</w:t>
      </w:r>
      <w:r w:rsidR="000855FF">
        <w:t xml:space="preserve"> </w:t>
      </w:r>
      <w:r w:rsidR="00C07E01">
        <w:t xml:space="preserve"> </w:t>
      </w:r>
      <w:r w:rsidR="00D646D4">
        <w:t xml:space="preserve"> iteration of project</w:t>
      </w:r>
      <w:r w:rsidR="00C07E01">
        <w:t>: part</w:t>
      </w:r>
      <w:r w:rsidR="006B4121">
        <w:t>2</w:t>
      </w:r>
      <w:r w:rsidR="003507FF">
        <w:t xml:space="preserve"> 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2029D239" w:rsidR="0015180F" w:rsidRDefault="007033ED" w:rsidP="00D512BB">
      <w:r>
        <w:t>Daniel Ahn</w:t>
      </w:r>
      <w:r w:rsidR="000855FF">
        <w:t xml:space="preserve">, </w:t>
      </w:r>
      <w:r>
        <w:t>Twinkle</w:t>
      </w:r>
      <w:r w:rsidR="00C34F83">
        <w:t>, Ankit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4639AD7B" w14:textId="56B02352" w:rsidR="007C3068" w:rsidRDefault="007C3068" w:rsidP="007C3068">
      <w:pPr>
        <w:pStyle w:val="ListNumber2"/>
      </w:pPr>
      <w:r>
        <w:rPr>
          <w:rFonts w:hint="eastAsia"/>
          <w:lang w:eastAsia="ko-KR"/>
        </w:rPr>
        <w:t>P</w:t>
      </w:r>
      <w:r>
        <w:rPr>
          <w:lang w:eastAsia="ko-KR"/>
        </w:rPr>
        <w:t>ractice and test until the current progress of coding (everybody)</w:t>
      </w:r>
    </w:p>
    <w:p w14:paraId="3E47E1E6" w14:textId="7CD2B582" w:rsidR="006B4121" w:rsidRDefault="006B4121" w:rsidP="007C3068">
      <w:pPr>
        <w:pStyle w:val="ListNumber2"/>
      </w:pPr>
      <w:r>
        <w:rPr>
          <w:lang w:eastAsia="ko-KR"/>
        </w:rPr>
        <w:t>Rough plan for presentation (Daniel)</w:t>
      </w:r>
    </w:p>
    <w:p w14:paraId="66DCB309" w14:textId="33DE45C4" w:rsidR="00D50D23" w:rsidRDefault="003D38B3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484C7E54" w14:textId="7E85BEF7" w:rsidR="00C34F83" w:rsidRDefault="006B4121" w:rsidP="00FD6CAB">
      <w:pPr>
        <w:pStyle w:val="ListNumber2"/>
      </w:pPr>
      <w:r>
        <w:rPr>
          <w:lang w:eastAsia="ko-KR"/>
        </w:rPr>
        <w:t>Preparation for final presentation (everybody)</w:t>
      </w:r>
    </w:p>
    <w:p w14:paraId="6BFC164B" w14:textId="75F8A78A" w:rsidR="006B4121" w:rsidRDefault="006B4121" w:rsidP="00FD6CAB">
      <w:pPr>
        <w:pStyle w:val="ListNumber2"/>
      </w:pPr>
      <w:r>
        <w:rPr>
          <w:lang w:eastAsia="ko-KR"/>
        </w:rPr>
        <w:t>Review about each component (everybody)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4B8F6204" w:rsidR="002C3D7E" w:rsidRDefault="006B4121" w:rsidP="00725F06">
      <w:pPr>
        <w:pStyle w:val="ListNumber2"/>
      </w:pPr>
      <w:r>
        <w:t>Complement after presentation and updating the changes (everybody)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0" w:name="_Hlk535224669"/>
    <w:p w14:paraId="740AF836" w14:textId="415C95CB" w:rsidR="00D512BB" w:rsidRDefault="003D38B3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bookmarkEnd w:id="0"/>
      <w:r w:rsidR="00E74669">
        <w:t>Ankit</w:t>
      </w:r>
      <w:r w:rsidR="00301968">
        <w:t xml:space="preserve"> with Daniel</w:t>
      </w:r>
      <w:bookmarkStart w:id="1" w:name="_GoBack"/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B8EFD" w14:textId="77777777" w:rsidR="003D38B3" w:rsidRDefault="003D38B3" w:rsidP="001E7D29">
      <w:pPr>
        <w:spacing w:after="0" w:line="240" w:lineRule="auto"/>
      </w:pPr>
      <w:r>
        <w:separator/>
      </w:r>
    </w:p>
  </w:endnote>
  <w:endnote w:type="continuationSeparator" w:id="0">
    <w:p w14:paraId="3396C2FB" w14:textId="77777777" w:rsidR="003D38B3" w:rsidRDefault="003D38B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78235" w14:textId="77777777" w:rsidR="003D38B3" w:rsidRDefault="003D38B3" w:rsidP="001E7D29">
      <w:pPr>
        <w:spacing w:after="0" w:line="240" w:lineRule="auto"/>
      </w:pPr>
      <w:r>
        <w:separator/>
      </w:r>
    </w:p>
  </w:footnote>
  <w:footnote w:type="continuationSeparator" w:id="0">
    <w:p w14:paraId="0DDEB904" w14:textId="77777777" w:rsidR="003D38B3" w:rsidRDefault="003D38B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F774A3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20225"/>
    <w:rsid w:val="00043691"/>
    <w:rsid w:val="0005036C"/>
    <w:rsid w:val="000561DA"/>
    <w:rsid w:val="00057671"/>
    <w:rsid w:val="000855FF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01968"/>
    <w:rsid w:val="003109DA"/>
    <w:rsid w:val="0032131A"/>
    <w:rsid w:val="003310BF"/>
    <w:rsid w:val="00333DF8"/>
    <w:rsid w:val="003507FF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3D38B3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D3BF1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B4121"/>
    <w:rsid w:val="006D75E0"/>
    <w:rsid w:val="006F02AB"/>
    <w:rsid w:val="006F03D4"/>
    <w:rsid w:val="006F7505"/>
    <w:rsid w:val="00700B1F"/>
    <w:rsid w:val="007032F1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C3068"/>
    <w:rsid w:val="007D5836"/>
    <w:rsid w:val="007E76EC"/>
    <w:rsid w:val="007F34A4"/>
    <w:rsid w:val="007F408C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00A6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34F83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C6078"/>
    <w:rsid w:val="00DC6226"/>
    <w:rsid w:val="00DC79AD"/>
    <w:rsid w:val="00DD2075"/>
    <w:rsid w:val="00DD3C45"/>
    <w:rsid w:val="00DF2868"/>
    <w:rsid w:val="00E20E70"/>
    <w:rsid w:val="00E557A0"/>
    <w:rsid w:val="00E74669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270A"/>
    <w:rsid w:val="00FD6CAB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3E1ED7"/>
    <w:rsid w:val="00440311"/>
    <w:rsid w:val="004932A7"/>
    <w:rsid w:val="005F509B"/>
    <w:rsid w:val="006E35C2"/>
    <w:rsid w:val="007351DF"/>
    <w:rsid w:val="00786CE1"/>
    <w:rsid w:val="00810188"/>
    <w:rsid w:val="0084722C"/>
    <w:rsid w:val="00867392"/>
    <w:rsid w:val="00AA3F81"/>
    <w:rsid w:val="00AC7EEF"/>
    <w:rsid w:val="00B10466"/>
    <w:rsid w:val="00B11EC5"/>
    <w:rsid w:val="00C01EE2"/>
    <w:rsid w:val="00C10066"/>
    <w:rsid w:val="00C2077C"/>
    <w:rsid w:val="00D538E1"/>
    <w:rsid w:val="00EE54FC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70</cp:revision>
  <dcterms:created xsi:type="dcterms:W3CDTF">2019-01-14T17:49:00Z</dcterms:created>
  <dcterms:modified xsi:type="dcterms:W3CDTF">2019-04-04T22:40:00Z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